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05" w:rsidRDefault="00645A14" w:rsidP="00A511D9">
      <w:pPr>
        <w:jc w:val="center"/>
        <w:rPr>
          <w:b/>
          <w:sz w:val="24"/>
          <w:szCs w:val="24"/>
        </w:rPr>
      </w:pPr>
      <w:r w:rsidRPr="00666FDA">
        <w:rPr>
          <w:b/>
          <w:sz w:val="24"/>
          <w:szCs w:val="24"/>
        </w:rPr>
        <w:t>O</w:t>
      </w:r>
      <w:r w:rsidR="00A511D9" w:rsidRPr="00666FDA">
        <w:rPr>
          <w:b/>
          <w:sz w:val="24"/>
          <w:szCs w:val="24"/>
        </w:rPr>
        <w:t>pdracht 1</w:t>
      </w:r>
      <w:r w:rsidRPr="00666FDA">
        <w:rPr>
          <w:b/>
          <w:sz w:val="24"/>
          <w:szCs w:val="24"/>
        </w:rPr>
        <w:t>.1</w:t>
      </w:r>
      <w:r w:rsidR="00373722">
        <w:rPr>
          <w:b/>
          <w:sz w:val="24"/>
          <w:szCs w:val="24"/>
        </w:rPr>
        <w:br/>
      </w:r>
    </w:p>
    <w:p w:rsidR="00373722" w:rsidRPr="00373722" w:rsidRDefault="00373722" w:rsidP="00373722">
      <w:pPr>
        <w:rPr>
          <w:i/>
          <w:sz w:val="24"/>
          <w:szCs w:val="24"/>
        </w:rPr>
      </w:pPr>
      <w:r w:rsidRPr="00373722">
        <w:rPr>
          <w:i/>
          <w:sz w:val="24"/>
          <w:szCs w:val="24"/>
        </w:rPr>
        <w:t>Basis</w:t>
      </w:r>
    </w:p>
    <w:p w:rsidR="00A511D9" w:rsidRPr="00666FDA" w:rsidRDefault="00A511D9" w:rsidP="00A511D9">
      <w:pPr>
        <w:jc w:val="center"/>
        <w:rPr>
          <w:b/>
          <w:sz w:val="24"/>
          <w:szCs w:val="24"/>
        </w:rPr>
      </w:pPr>
    </w:p>
    <w:p w:rsidR="0043236C" w:rsidRPr="00666FDA" w:rsidRDefault="00666FDA" w:rsidP="00666FDA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D22EDE" w:rsidRPr="00666FDA">
        <w:rPr>
          <w:sz w:val="24"/>
          <w:szCs w:val="24"/>
        </w:rPr>
        <w:t xml:space="preserve">Maak een map met de naam </w:t>
      </w:r>
      <w:r w:rsidR="00D22EDE" w:rsidRPr="00666FDA">
        <w:rPr>
          <w:i/>
          <w:sz w:val="24"/>
          <w:szCs w:val="24"/>
        </w:rPr>
        <w:t>workshop</w:t>
      </w:r>
      <w:r w:rsidR="00D22EDE" w:rsidRPr="00666FDA">
        <w:rPr>
          <w:sz w:val="24"/>
          <w:szCs w:val="24"/>
        </w:rPr>
        <w:t xml:space="preserve">, waarin je deze opdrachten gaat zetten. Maak dan een stukje tekst in </w:t>
      </w:r>
      <w:proofErr w:type="spellStart"/>
      <w:r w:rsidR="00783DE2" w:rsidRPr="00666FDA">
        <w:rPr>
          <w:sz w:val="24"/>
          <w:szCs w:val="24"/>
        </w:rPr>
        <w:t>Notepad</w:t>
      </w:r>
      <w:proofErr w:type="spellEnd"/>
      <w:r w:rsidR="00D22EDE" w:rsidRPr="00666FDA">
        <w:rPr>
          <w:sz w:val="24"/>
          <w:szCs w:val="24"/>
        </w:rPr>
        <w:t xml:space="preserve"> en sla dat op als </w:t>
      </w:r>
      <w:r w:rsidR="00D22EDE" w:rsidRPr="00666FDA">
        <w:rPr>
          <w:i/>
          <w:sz w:val="24"/>
          <w:szCs w:val="24"/>
        </w:rPr>
        <w:t>pagina1.html</w:t>
      </w:r>
      <w:r w:rsidR="00B77F61" w:rsidRPr="00666FDA">
        <w:rPr>
          <w:sz w:val="24"/>
          <w:szCs w:val="24"/>
        </w:rPr>
        <w:br/>
      </w:r>
    </w:p>
    <w:p w:rsidR="00A511D9" w:rsidRPr="00A511D9" w:rsidRDefault="00666FDA" w:rsidP="00666FDA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b.</w:t>
      </w:r>
      <w:r w:rsidR="0043236C">
        <w:rPr>
          <w:sz w:val="24"/>
          <w:szCs w:val="24"/>
        </w:rPr>
        <w:t>Zet</w:t>
      </w:r>
      <w:proofErr w:type="spellEnd"/>
      <w:r w:rsidR="0043236C">
        <w:rPr>
          <w:sz w:val="24"/>
          <w:szCs w:val="24"/>
        </w:rPr>
        <w:t xml:space="preserve"> in deze tekst de html tag</w:t>
      </w:r>
      <w:r w:rsidR="00D22EDE">
        <w:rPr>
          <w:sz w:val="24"/>
          <w:szCs w:val="24"/>
        </w:rPr>
        <w:t>s &lt;html&gt; en &lt;body&gt; en bekijk de pagina</w:t>
      </w:r>
      <w:r w:rsidR="0043236C">
        <w:rPr>
          <w:sz w:val="24"/>
          <w:szCs w:val="24"/>
        </w:rPr>
        <w:t xml:space="preserve"> daarna in je webbrowser</w:t>
      </w:r>
      <w:r w:rsidR="00B77F61">
        <w:rPr>
          <w:sz w:val="24"/>
          <w:szCs w:val="24"/>
        </w:rPr>
        <w:br/>
      </w:r>
    </w:p>
    <w:p w:rsidR="00A511D9" w:rsidRDefault="00666FDA" w:rsidP="00666FDA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 w:rsidR="0043236C">
        <w:rPr>
          <w:sz w:val="24"/>
          <w:szCs w:val="24"/>
        </w:rPr>
        <w:t>Zet</w:t>
      </w:r>
      <w:proofErr w:type="spellEnd"/>
      <w:r w:rsidR="0043236C">
        <w:rPr>
          <w:sz w:val="24"/>
          <w:szCs w:val="24"/>
        </w:rPr>
        <w:t xml:space="preserve"> er de &lt;</w:t>
      </w:r>
      <w:proofErr w:type="spellStart"/>
      <w:r w:rsidR="0043236C">
        <w:rPr>
          <w:sz w:val="24"/>
          <w:szCs w:val="24"/>
        </w:rPr>
        <w:t>head</w:t>
      </w:r>
      <w:proofErr w:type="spellEnd"/>
      <w:r w:rsidR="0043236C">
        <w:rPr>
          <w:sz w:val="24"/>
          <w:szCs w:val="24"/>
        </w:rPr>
        <w:t>&gt; tag bij en geef je pagina een titel.</w:t>
      </w:r>
      <w:r w:rsidR="0026677C">
        <w:rPr>
          <w:sz w:val="24"/>
          <w:szCs w:val="24"/>
        </w:rPr>
        <w:br/>
        <w:t>Bekijk de pagina opnieuw en kijk waar de titel staat.</w:t>
      </w:r>
      <w:r w:rsidR="0043236C">
        <w:rPr>
          <w:sz w:val="24"/>
          <w:szCs w:val="24"/>
        </w:rPr>
        <w:br/>
        <w:t xml:space="preserve">Maak gebruik van lege regels in de tekst om de opmaak overzichtelijk te houden. </w:t>
      </w:r>
      <w:r w:rsidR="0026677C">
        <w:rPr>
          <w:sz w:val="24"/>
          <w:szCs w:val="24"/>
        </w:rPr>
        <w:t xml:space="preserve">Maak gebruik van </w:t>
      </w:r>
      <w:r w:rsidR="00860620">
        <w:rPr>
          <w:sz w:val="24"/>
          <w:szCs w:val="24"/>
        </w:rPr>
        <w:t>tabs om de nesting te tonen.</w:t>
      </w:r>
    </w:p>
    <w:p w:rsidR="00A511D9" w:rsidRDefault="00A511D9" w:rsidP="00666FDA">
      <w:pPr>
        <w:ind w:left="360"/>
        <w:rPr>
          <w:sz w:val="24"/>
          <w:szCs w:val="24"/>
        </w:rPr>
      </w:pPr>
    </w:p>
    <w:p w:rsidR="00A511D9" w:rsidRPr="00666FDA" w:rsidRDefault="00666FDA" w:rsidP="00666FDA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a.</w:t>
      </w:r>
      <w:r w:rsidR="0026677C" w:rsidRPr="00666FDA">
        <w:rPr>
          <w:sz w:val="24"/>
          <w:szCs w:val="24"/>
        </w:rPr>
        <w:t>Maak</w:t>
      </w:r>
      <w:proofErr w:type="spellEnd"/>
      <w:r w:rsidR="0026677C" w:rsidRPr="00666FDA">
        <w:rPr>
          <w:sz w:val="24"/>
          <w:szCs w:val="24"/>
        </w:rPr>
        <w:t xml:space="preserve"> een stijlsheet in </w:t>
      </w:r>
      <w:r w:rsidR="00783DE2" w:rsidRPr="00666FDA">
        <w:rPr>
          <w:sz w:val="24"/>
          <w:szCs w:val="24"/>
        </w:rPr>
        <w:t>Notepad</w:t>
      </w:r>
      <w:r w:rsidR="0026677C" w:rsidRPr="00666FDA">
        <w:rPr>
          <w:sz w:val="24"/>
          <w:szCs w:val="24"/>
        </w:rPr>
        <w:t xml:space="preserve"> en sla deze op als </w:t>
      </w:r>
      <w:r w:rsidR="0026677C" w:rsidRPr="00666FDA">
        <w:rPr>
          <w:i/>
          <w:sz w:val="24"/>
          <w:szCs w:val="24"/>
        </w:rPr>
        <w:t>pagina1.css</w:t>
      </w:r>
      <w:r w:rsidR="00B77F61" w:rsidRPr="00666FDA">
        <w:rPr>
          <w:sz w:val="24"/>
          <w:szCs w:val="24"/>
        </w:rPr>
        <w:br/>
      </w:r>
    </w:p>
    <w:p w:rsidR="00A511D9" w:rsidRDefault="00666FDA" w:rsidP="00666FDA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b.</w:t>
      </w:r>
      <w:r w:rsidR="0026677C">
        <w:rPr>
          <w:sz w:val="24"/>
          <w:szCs w:val="24"/>
        </w:rPr>
        <w:t>Zet</w:t>
      </w:r>
      <w:proofErr w:type="spellEnd"/>
      <w:r w:rsidR="0026677C">
        <w:rPr>
          <w:sz w:val="24"/>
          <w:szCs w:val="24"/>
        </w:rPr>
        <w:t xml:space="preserve"> in de stijlsheet code om de achtergrond rood te maken.</w:t>
      </w:r>
      <w:r w:rsidR="00B77F61">
        <w:rPr>
          <w:sz w:val="24"/>
          <w:szCs w:val="24"/>
        </w:rPr>
        <w:br/>
      </w:r>
    </w:p>
    <w:p w:rsidR="00CD43E1" w:rsidRPr="00062CA0" w:rsidRDefault="00666FDA" w:rsidP="00666FDA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 w:rsidR="0026677C">
        <w:rPr>
          <w:sz w:val="24"/>
          <w:szCs w:val="24"/>
        </w:rPr>
        <w:t>Koppel</w:t>
      </w:r>
      <w:proofErr w:type="spellEnd"/>
      <w:r w:rsidR="0026677C">
        <w:rPr>
          <w:sz w:val="24"/>
          <w:szCs w:val="24"/>
        </w:rPr>
        <w:t xml:space="preserve"> de stijlsheet aan je html pagina en bekijk het resultaat.</w:t>
      </w:r>
      <w:r w:rsidR="00062CA0">
        <w:rPr>
          <w:sz w:val="24"/>
          <w:szCs w:val="24"/>
        </w:rPr>
        <w:br/>
      </w:r>
    </w:p>
    <w:p w:rsidR="00CD43E1" w:rsidRDefault="00666FDA" w:rsidP="00666FDA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d.</w:t>
      </w:r>
      <w:r w:rsidR="00062CA0">
        <w:rPr>
          <w:sz w:val="24"/>
          <w:szCs w:val="24"/>
        </w:rPr>
        <w:t>Maak</w:t>
      </w:r>
      <w:proofErr w:type="spellEnd"/>
      <w:r w:rsidR="00062CA0">
        <w:rPr>
          <w:sz w:val="24"/>
          <w:szCs w:val="24"/>
        </w:rPr>
        <w:t xml:space="preserve"> nu met behulp van je stijlsheet de tekst groter</w:t>
      </w:r>
      <w:r w:rsidR="007373E7">
        <w:rPr>
          <w:sz w:val="24"/>
          <w:szCs w:val="24"/>
        </w:rPr>
        <w:t>, geef hem een andere kleur en laat hem cursief afdrukken (italic).</w:t>
      </w:r>
      <w:r w:rsidR="007373E7">
        <w:rPr>
          <w:sz w:val="24"/>
          <w:szCs w:val="24"/>
        </w:rPr>
        <w:br/>
      </w:r>
    </w:p>
    <w:p w:rsidR="00062CA0" w:rsidRDefault="00666FDA" w:rsidP="00666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62CA0">
        <w:rPr>
          <w:sz w:val="24"/>
          <w:szCs w:val="24"/>
        </w:rPr>
        <w:t xml:space="preserve">Maak een tweede stijlsheet en sla die op als </w:t>
      </w:r>
      <w:r w:rsidR="00062CA0" w:rsidRPr="00D22EDE">
        <w:rPr>
          <w:i/>
          <w:sz w:val="24"/>
          <w:szCs w:val="24"/>
        </w:rPr>
        <w:t>pagina1Anders.css</w:t>
      </w:r>
      <w:r w:rsidR="00062CA0">
        <w:rPr>
          <w:sz w:val="24"/>
          <w:szCs w:val="24"/>
        </w:rPr>
        <w:t>.</w:t>
      </w:r>
      <w:r w:rsidR="00062CA0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062CA0">
        <w:rPr>
          <w:sz w:val="24"/>
          <w:szCs w:val="24"/>
        </w:rPr>
        <w:t>Zet hierin een andere kleur van je achtergrond en een andere kleur van</w:t>
      </w:r>
      <w:r>
        <w:rPr>
          <w:sz w:val="24"/>
          <w:szCs w:val="24"/>
        </w:rPr>
        <w:br/>
      </w:r>
      <w:r w:rsidR="00062C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062CA0">
        <w:rPr>
          <w:sz w:val="24"/>
          <w:szCs w:val="24"/>
        </w:rPr>
        <w:t>je tekst. Koppel hem aan je html tekst pagina en bekijk het verschil.</w:t>
      </w:r>
      <w:r w:rsidR="007373E7">
        <w:rPr>
          <w:sz w:val="24"/>
          <w:szCs w:val="24"/>
        </w:rPr>
        <w:br/>
      </w:r>
    </w:p>
    <w:p w:rsidR="00512C8F" w:rsidRPr="00512C8F" w:rsidRDefault="00512C8F" w:rsidP="00666FDA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Lijst en tabel</w:t>
      </w:r>
      <w:r>
        <w:rPr>
          <w:i/>
          <w:sz w:val="24"/>
          <w:szCs w:val="24"/>
        </w:rPr>
        <w:br/>
      </w:r>
    </w:p>
    <w:p w:rsidR="007373E7" w:rsidRDefault="00666FDA" w:rsidP="00666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a. </w:t>
      </w:r>
      <w:r w:rsidR="007373E7">
        <w:rPr>
          <w:sz w:val="24"/>
          <w:szCs w:val="24"/>
        </w:rPr>
        <w:t xml:space="preserve">Maak nu een tweede html pagina, </w:t>
      </w:r>
      <w:r w:rsidR="007373E7" w:rsidRPr="00D22EDE">
        <w:rPr>
          <w:i/>
          <w:sz w:val="24"/>
          <w:szCs w:val="24"/>
        </w:rPr>
        <w:t>pagina2.html</w:t>
      </w:r>
      <w:r w:rsidR="007373E7">
        <w:rPr>
          <w:sz w:val="24"/>
          <w:szCs w:val="24"/>
        </w:rPr>
        <w:t xml:space="preserve">, en zet daarop een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</w:t>
      </w:r>
      <w:r w:rsidR="007373E7">
        <w:rPr>
          <w:sz w:val="24"/>
          <w:szCs w:val="24"/>
        </w:rPr>
        <w:t xml:space="preserve">stukje tekst </w:t>
      </w:r>
      <w:r w:rsidR="009A34CB">
        <w:rPr>
          <w:sz w:val="24"/>
          <w:szCs w:val="24"/>
        </w:rPr>
        <w:t>in het midden van de pagina</w:t>
      </w:r>
      <w:r w:rsidR="00746650">
        <w:rPr>
          <w:sz w:val="24"/>
          <w:szCs w:val="24"/>
        </w:rPr>
        <w:t xml:space="preserve"> (zoek op tekst-</w:t>
      </w:r>
      <w:proofErr w:type="spellStart"/>
      <w:r w:rsidR="00746650">
        <w:rPr>
          <w:sz w:val="24"/>
          <w:szCs w:val="24"/>
        </w:rPr>
        <w:t>align</w:t>
      </w:r>
      <w:proofErr w:type="spellEnd"/>
      <w:r w:rsidR="00746650">
        <w:rPr>
          <w:sz w:val="24"/>
          <w:szCs w:val="24"/>
        </w:rPr>
        <w:t>)</w:t>
      </w:r>
      <w:r w:rsidR="009A34CB">
        <w:rPr>
          <w:sz w:val="24"/>
          <w:szCs w:val="24"/>
        </w:rPr>
        <w:t xml:space="preserve"> </w:t>
      </w:r>
      <w:r w:rsidR="00A25BA0">
        <w:rPr>
          <w:sz w:val="24"/>
          <w:szCs w:val="24"/>
        </w:rPr>
        <w:t>tussen</w:t>
      </w:r>
      <w:r>
        <w:rPr>
          <w:sz w:val="24"/>
          <w:szCs w:val="24"/>
        </w:rPr>
        <w:br/>
      </w:r>
      <w:r w:rsidR="00A25B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A25BA0">
        <w:rPr>
          <w:sz w:val="24"/>
          <w:szCs w:val="24"/>
        </w:rPr>
        <w:t xml:space="preserve">twee horizontale strepen. Koppel deze pagina aan je eerste stijlsheet en </w:t>
      </w:r>
      <w:r>
        <w:rPr>
          <w:sz w:val="24"/>
          <w:szCs w:val="24"/>
        </w:rPr>
        <w:br/>
        <w:t xml:space="preserve">   </w:t>
      </w:r>
      <w:r w:rsidR="00A25BA0">
        <w:rPr>
          <w:sz w:val="24"/>
          <w:szCs w:val="24"/>
        </w:rPr>
        <w:t>bekijk hem.</w:t>
      </w:r>
      <w:r w:rsidR="00A25BA0">
        <w:rPr>
          <w:sz w:val="24"/>
          <w:szCs w:val="24"/>
        </w:rPr>
        <w:br/>
      </w:r>
    </w:p>
    <w:p w:rsidR="00A25BA0" w:rsidRDefault="00666FDA" w:rsidP="00666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b. </w:t>
      </w:r>
      <w:r w:rsidR="00A25BA0">
        <w:rPr>
          <w:sz w:val="24"/>
          <w:szCs w:val="24"/>
        </w:rPr>
        <w:t>Zet op deze tweede pagina een lijstje</w:t>
      </w:r>
      <w:r w:rsidR="00B77F61">
        <w:rPr>
          <w:sz w:val="24"/>
          <w:szCs w:val="24"/>
        </w:rPr>
        <w:t xml:space="preserve"> met 4 items</w:t>
      </w:r>
      <w:r w:rsidR="00A25BA0">
        <w:rPr>
          <w:sz w:val="24"/>
          <w:szCs w:val="24"/>
        </w:rPr>
        <w:t xml:space="preserve">. Zorg ervoor, via de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 </w:t>
      </w:r>
      <w:r w:rsidR="00A25BA0">
        <w:rPr>
          <w:sz w:val="24"/>
          <w:szCs w:val="24"/>
        </w:rPr>
        <w:t xml:space="preserve">stijlsheet, dat de tekstkleur en grootte van de tekst in het lijstje anders is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 w:rsidR="00A25BA0">
        <w:rPr>
          <w:sz w:val="24"/>
          <w:szCs w:val="24"/>
        </w:rPr>
        <w:t>dan de tekstkleur en grootte van de tekst tussen de twee strepen.</w:t>
      </w:r>
      <w:r w:rsidR="00B77F61">
        <w:rPr>
          <w:sz w:val="24"/>
          <w:szCs w:val="24"/>
        </w:rPr>
        <w:br/>
      </w:r>
    </w:p>
    <w:p w:rsidR="00B77F61" w:rsidRDefault="00666FDA" w:rsidP="00666F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c. </w:t>
      </w:r>
      <w:r w:rsidR="00B77F61">
        <w:rPr>
          <w:sz w:val="24"/>
          <w:szCs w:val="24"/>
        </w:rPr>
        <w:t xml:space="preserve">Zet op deze tweede pagina een tabel met 4 rijen en 4 kolommen. Zorg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 w:rsidR="00B77F61">
        <w:rPr>
          <w:sz w:val="24"/>
          <w:szCs w:val="24"/>
        </w:rPr>
        <w:t xml:space="preserve">ervoor, via de stijlsheet, dat de tekstkleur en grootte van de tekst in de </w:t>
      </w:r>
      <w:r>
        <w:rPr>
          <w:sz w:val="24"/>
          <w:szCs w:val="24"/>
        </w:rPr>
        <w:br/>
        <w:t xml:space="preserve"> </w:t>
      </w:r>
      <w:r w:rsidR="00B77F61">
        <w:rPr>
          <w:sz w:val="24"/>
          <w:szCs w:val="24"/>
        </w:rPr>
        <w:t xml:space="preserve">tabel anders is dan de tekstkleur en grootte van de tekst tussen de twee </w:t>
      </w:r>
      <w:r>
        <w:rPr>
          <w:sz w:val="24"/>
          <w:szCs w:val="24"/>
        </w:rPr>
        <w:br/>
        <w:t xml:space="preserve"> </w:t>
      </w:r>
      <w:r w:rsidR="00B77F61">
        <w:rPr>
          <w:sz w:val="24"/>
          <w:szCs w:val="24"/>
        </w:rPr>
        <w:t>strepen.</w:t>
      </w:r>
    </w:p>
    <w:p w:rsidR="00373722" w:rsidRDefault="003737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3722" w:rsidRDefault="00512C8F" w:rsidP="00BB035A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Linken</w:t>
      </w:r>
    </w:p>
    <w:p w:rsidR="00512C8F" w:rsidRPr="00512C8F" w:rsidRDefault="00512C8F" w:rsidP="00BB035A">
      <w:pPr>
        <w:rPr>
          <w:i/>
          <w:sz w:val="24"/>
          <w:szCs w:val="24"/>
        </w:rPr>
      </w:pPr>
    </w:p>
    <w:p w:rsidR="00373722" w:rsidRPr="00373722" w:rsidRDefault="00373722" w:rsidP="00BB035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373722">
        <w:rPr>
          <w:sz w:val="24"/>
          <w:szCs w:val="24"/>
        </w:rPr>
        <w:t xml:space="preserve">Maak in een nieuwe file, genaamd </w:t>
      </w:r>
      <w:r w:rsidRPr="00D7105B">
        <w:rPr>
          <w:i/>
          <w:sz w:val="24"/>
          <w:szCs w:val="24"/>
        </w:rPr>
        <w:t>index.html</w:t>
      </w:r>
      <w:r w:rsidRPr="00373722">
        <w:rPr>
          <w:sz w:val="24"/>
          <w:szCs w:val="24"/>
        </w:rPr>
        <w:t xml:space="preserve"> een tabel met 1 rij en 3 kolommen.</w:t>
      </w:r>
      <w:r w:rsidRPr="00373722">
        <w:rPr>
          <w:sz w:val="24"/>
          <w:szCs w:val="24"/>
        </w:rPr>
        <w:br/>
        <w:t>- Koppel aan deze file een passende stijlsheet</w:t>
      </w:r>
      <w:r w:rsidRPr="00373722">
        <w:rPr>
          <w:sz w:val="24"/>
          <w:szCs w:val="24"/>
        </w:rPr>
        <w:br/>
        <w:t xml:space="preserve">- Zet in het eerste vakje een link naar </w:t>
      </w:r>
      <w:r w:rsidRPr="00D7105B">
        <w:rPr>
          <w:i/>
          <w:sz w:val="24"/>
          <w:szCs w:val="24"/>
        </w:rPr>
        <w:t>pagina1.html</w:t>
      </w:r>
      <w:r w:rsidRPr="00373722">
        <w:rPr>
          <w:sz w:val="24"/>
          <w:szCs w:val="24"/>
        </w:rPr>
        <w:t>.</w:t>
      </w:r>
      <w:r w:rsidRPr="00373722">
        <w:rPr>
          <w:sz w:val="24"/>
          <w:szCs w:val="24"/>
        </w:rPr>
        <w:br/>
        <w:t xml:space="preserve">  Zorg voor een passende opmaak van deze link</w:t>
      </w:r>
      <w:r w:rsidRPr="00373722">
        <w:rPr>
          <w:sz w:val="24"/>
          <w:szCs w:val="24"/>
        </w:rPr>
        <w:br/>
        <w:t>- Zet in het tweede vakje een link naar een andere site</w:t>
      </w:r>
      <w:r w:rsidRPr="00373722">
        <w:rPr>
          <w:sz w:val="24"/>
          <w:szCs w:val="24"/>
        </w:rPr>
        <w:br/>
        <w:t>- Zet in het derde vakje een email link</w:t>
      </w:r>
    </w:p>
    <w:p w:rsidR="00373722" w:rsidRPr="00373722" w:rsidRDefault="00373722" w:rsidP="00BB035A">
      <w:pPr>
        <w:rPr>
          <w:sz w:val="24"/>
          <w:szCs w:val="24"/>
        </w:rPr>
      </w:pPr>
      <w:r w:rsidRPr="00373722">
        <w:rPr>
          <w:sz w:val="24"/>
          <w:szCs w:val="24"/>
        </w:rPr>
        <w:t xml:space="preserve">Verander </w:t>
      </w:r>
      <w:r w:rsidRPr="00D7105B">
        <w:rPr>
          <w:i/>
          <w:sz w:val="24"/>
          <w:szCs w:val="24"/>
        </w:rPr>
        <w:t>pagina1.html</w:t>
      </w:r>
      <w:r w:rsidRPr="00373722">
        <w:rPr>
          <w:sz w:val="24"/>
          <w:szCs w:val="24"/>
        </w:rPr>
        <w:t xml:space="preserve"> zo, dat ergens een link staat onder het woord </w:t>
      </w:r>
      <w:r w:rsidRPr="00D7105B">
        <w:rPr>
          <w:b/>
          <w:sz w:val="24"/>
          <w:szCs w:val="24"/>
        </w:rPr>
        <w:t>terug</w:t>
      </w:r>
      <w:r w:rsidRPr="00373722">
        <w:rPr>
          <w:sz w:val="24"/>
          <w:szCs w:val="24"/>
        </w:rPr>
        <w:t xml:space="preserve"> naar de startpagina </w:t>
      </w:r>
      <w:r w:rsidRPr="00D7105B">
        <w:rPr>
          <w:i/>
          <w:sz w:val="24"/>
          <w:szCs w:val="24"/>
        </w:rPr>
        <w:t>index.html</w:t>
      </w:r>
    </w:p>
    <w:p w:rsidR="00373722" w:rsidRPr="00373722" w:rsidRDefault="00373722" w:rsidP="00BB035A">
      <w:pPr>
        <w:rPr>
          <w:sz w:val="24"/>
          <w:szCs w:val="24"/>
        </w:rPr>
      </w:pPr>
    </w:p>
    <w:p w:rsidR="00373722" w:rsidRPr="00373722" w:rsidRDefault="00373722" w:rsidP="00BB035A">
      <w:pPr>
        <w:rPr>
          <w:sz w:val="24"/>
          <w:szCs w:val="24"/>
        </w:rPr>
      </w:pPr>
    </w:p>
    <w:p w:rsidR="00BB035A" w:rsidRDefault="00373722" w:rsidP="00BB035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D7105B">
        <w:rPr>
          <w:sz w:val="24"/>
          <w:szCs w:val="24"/>
        </w:rPr>
        <w:t>Maak een map</w:t>
      </w:r>
      <w:r w:rsidRPr="00373722">
        <w:rPr>
          <w:sz w:val="24"/>
          <w:szCs w:val="24"/>
        </w:rPr>
        <w:t xml:space="preserve"> aan.</w:t>
      </w:r>
      <w:r w:rsidRPr="00373722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="00D7105B">
        <w:rPr>
          <w:sz w:val="24"/>
          <w:szCs w:val="24"/>
        </w:rPr>
        <w:t>Die</w:t>
      </w:r>
      <w:r w:rsidRPr="00373722">
        <w:rPr>
          <w:sz w:val="24"/>
          <w:szCs w:val="24"/>
        </w:rPr>
        <w:t xml:space="preserve"> heet bv. </w:t>
      </w:r>
      <w:proofErr w:type="spellStart"/>
      <w:r w:rsidRPr="00D7105B">
        <w:rPr>
          <w:i/>
          <w:sz w:val="24"/>
          <w:szCs w:val="24"/>
        </w:rPr>
        <w:t>oefenOpdrachten</w:t>
      </w:r>
      <w:proofErr w:type="spellEnd"/>
      <w:r w:rsidRPr="00373722">
        <w:rPr>
          <w:sz w:val="24"/>
          <w:szCs w:val="24"/>
        </w:rPr>
        <w:t xml:space="preserve"> </w:t>
      </w:r>
      <w:r w:rsidRPr="00373722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373722">
        <w:rPr>
          <w:sz w:val="24"/>
          <w:szCs w:val="24"/>
        </w:rPr>
        <w:t xml:space="preserve">Plaats in </w:t>
      </w:r>
      <w:proofErr w:type="spellStart"/>
      <w:r w:rsidRPr="00D7105B">
        <w:rPr>
          <w:i/>
          <w:sz w:val="24"/>
          <w:szCs w:val="24"/>
        </w:rPr>
        <w:t>oefenOpdrachten</w:t>
      </w:r>
      <w:proofErr w:type="spellEnd"/>
      <w:r w:rsidRPr="00373722">
        <w:rPr>
          <w:sz w:val="24"/>
          <w:szCs w:val="24"/>
        </w:rPr>
        <w:t xml:space="preserve"> de files van opdracht 1.</w:t>
      </w:r>
      <w:r w:rsidRPr="00373722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373722">
        <w:rPr>
          <w:sz w:val="24"/>
          <w:szCs w:val="24"/>
        </w:rPr>
        <w:t xml:space="preserve">Controleer of alle links uit  </w:t>
      </w:r>
      <w:r w:rsidRPr="00D7105B">
        <w:rPr>
          <w:i/>
          <w:sz w:val="24"/>
          <w:szCs w:val="24"/>
        </w:rPr>
        <w:t>index.html</w:t>
      </w:r>
      <w:r w:rsidRPr="00373722">
        <w:rPr>
          <w:sz w:val="24"/>
          <w:szCs w:val="24"/>
        </w:rPr>
        <w:t xml:space="preserve"> nog steeds werken.</w:t>
      </w:r>
      <w:r w:rsidRPr="00373722">
        <w:rPr>
          <w:sz w:val="24"/>
          <w:szCs w:val="24"/>
        </w:rPr>
        <w:br/>
      </w:r>
      <w:r w:rsidRPr="00373722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373722">
        <w:rPr>
          <w:sz w:val="24"/>
          <w:szCs w:val="24"/>
        </w:rPr>
        <w:t xml:space="preserve">De file </w:t>
      </w:r>
      <w:r w:rsidRPr="00D7105B">
        <w:rPr>
          <w:i/>
          <w:sz w:val="24"/>
          <w:szCs w:val="24"/>
        </w:rPr>
        <w:t>index.html</w:t>
      </w:r>
      <w:r w:rsidRPr="00373722">
        <w:rPr>
          <w:sz w:val="24"/>
          <w:szCs w:val="24"/>
        </w:rPr>
        <w:t xml:space="preserve"> blijft buiten deze map staan.</w:t>
      </w:r>
      <w:r w:rsidRPr="00373722">
        <w:rPr>
          <w:sz w:val="24"/>
          <w:szCs w:val="24"/>
        </w:rPr>
        <w:br/>
      </w:r>
      <w:r w:rsidRPr="00373722">
        <w:rPr>
          <w:sz w:val="24"/>
          <w:szCs w:val="24"/>
        </w:rPr>
        <w:br/>
      </w:r>
      <w:bookmarkStart w:id="0" w:name="_GoBack"/>
      <w:bookmarkEnd w:id="0"/>
    </w:p>
    <w:p w:rsidR="00373722" w:rsidRPr="00BB035A" w:rsidRDefault="00BB035A" w:rsidP="00BB035A">
      <w:pPr>
        <w:rPr>
          <w:i/>
          <w:sz w:val="24"/>
          <w:szCs w:val="24"/>
        </w:rPr>
      </w:pPr>
      <w:r w:rsidRPr="00BB035A">
        <w:rPr>
          <w:i/>
          <w:sz w:val="24"/>
          <w:szCs w:val="24"/>
        </w:rPr>
        <w:t>Alles bij elkaar</w:t>
      </w:r>
      <w:r w:rsidR="00373722" w:rsidRPr="00BB035A">
        <w:rPr>
          <w:i/>
          <w:sz w:val="24"/>
          <w:szCs w:val="24"/>
        </w:rPr>
        <w:br/>
      </w:r>
    </w:p>
    <w:p w:rsidR="00C017E4" w:rsidRPr="00C017E4" w:rsidRDefault="00C017E4" w:rsidP="00C017E4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C017E4">
        <w:rPr>
          <w:sz w:val="24"/>
          <w:szCs w:val="24"/>
        </w:rPr>
        <w:t xml:space="preserve">Maak een html versie van je CV (curriculum vitae). </w:t>
      </w:r>
      <w:r>
        <w:rPr>
          <w:sz w:val="24"/>
          <w:szCs w:val="24"/>
        </w:rPr>
        <w:br/>
      </w:r>
    </w:p>
    <w:p w:rsidR="00C017E4" w:rsidRPr="00C017E4" w:rsidRDefault="00C017E4" w:rsidP="00C017E4">
      <w:pPr>
        <w:rPr>
          <w:sz w:val="24"/>
          <w:szCs w:val="24"/>
        </w:rPr>
      </w:pPr>
      <w:r w:rsidRPr="00C017E4">
        <w:rPr>
          <w:sz w:val="24"/>
          <w:szCs w:val="24"/>
        </w:rPr>
        <w:t>Eisen:</w:t>
      </w:r>
    </w:p>
    <w:p w:rsidR="00C017E4" w:rsidRPr="00C017E4" w:rsidRDefault="00C017E4" w:rsidP="00C017E4">
      <w:pPr>
        <w:pStyle w:val="Lijstaline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>Maak gebruik van een tabel &lt;</w:t>
      </w:r>
      <w:proofErr w:type="spellStart"/>
      <w:r w:rsidRPr="00C017E4">
        <w:rPr>
          <w:sz w:val="24"/>
          <w:szCs w:val="24"/>
        </w:rPr>
        <w:t>table</w:t>
      </w:r>
      <w:proofErr w:type="spellEnd"/>
      <w:r w:rsidRPr="00C017E4">
        <w:rPr>
          <w:sz w:val="24"/>
          <w:szCs w:val="24"/>
        </w:rPr>
        <w:t>&gt;&lt;/</w:t>
      </w:r>
      <w:proofErr w:type="spellStart"/>
      <w:r w:rsidRPr="00C017E4">
        <w:rPr>
          <w:sz w:val="24"/>
          <w:szCs w:val="24"/>
        </w:rPr>
        <w:t>table</w:t>
      </w:r>
      <w:proofErr w:type="spellEnd"/>
      <w:r w:rsidRPr="00C017E4">
        <w:rPr>
          <w:sz w:val="24"/>
          <w:szCs w:val="24"/>
        </w:rPr>
        <w:t>&gt;</w:t>
      </w:r>
    </w:p>
    <w:p w:rsidR="00C017E4" w:rsidRPr="00C017E4" w:rsidRDefault="00C017E4" w:rsidP="00C017E4">
      <w:pPr>
        <w:pStyle w:val="Lijstaline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>De volgende tags moeten er minimaal in voorkomen.</w:t>
      </w:r>
    </w:p>
    <w:p w:rsidR="00C017E4" w:rsidRPr="00C017E4" w:rsidRDefault="00C017E4" w:rsidP="00C017E4">
      <w:pPr>
        <w:pStyle w:val="Lijstalinea"/>
        <w:numPr>
          <w:ilvl w:val="1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>&lt;h2&gt;&lt;/h2&gt;, &lt;p&gt;&lt;/p&gt;,  &lt;</w:t>
      </w:r>
      <w:proofErr w:type="spellStart"/>
      <w:r w:rsidRPr="00C017E4">
        <w:rPr>
          <w:sz w:val="24"/>
          <w:szCs w:val="24"/>
        </w:rPr>
        <w:t>hr</w:t>
      </w:r>
      <w:proofErr w:type="spellEnd"/>
      <w:r w:rsidRPr="00C017E4">
        <w:rPr>
          <w:sz w:val="24"/>
          <w:szCs w:val="24"/>
        </w:rPr>
        <w:t xml:space="preserve">/&gt; </w:t>
      </w:r>
    </w:p>
    <w:p w:rsidR="00C017E4" w:rsidRPr="00C017E4" w:rsidRDefault="00C017E4" w:rsidP="00C017E4">
      <w:pPr>
        <w:pStyle w:val="Lijstaline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>Verwijs in je CV naar minimaal 3 bestaande websites. (bijvoorbeeld om je hobby’s te verduidelijken)</w:t>
      </w:r>
    </w:p>
    <w:p w:rsidR="00C017E4" w:rsidRPr="00C017E4" w:rsidRDefault="00C017E4" w:rsidP="00C017E4">
      <w:pPr>
        <w:pStyle w:val="Lijstaline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 xml:space="preserve">Vanuit je CV moet een </w:t>
      </w:r>
      <w:proofErr w:type="spellStart"/>
      <w:r w:rsidRPr="00C017E4">
        <w:rPr>
          <w:sz w:val="24"/>
          <w:szCs w:val="24"/>
        </w:rPr>
        <w:t>recruiter</w:t>
      </w:r>
      <w:proofErr w:type="spellEnd"/>
      <w:r w:rsidRPr="00C017E4">
        <w:rPr>
          <w:sz w:val="24"/>
          <w:szCs w:val="24"/>
        </w:rPr>
        <w:t xml:space="preserve"> je rechtsreeks kunnen mailen.</w:t>
      </w:r>
    </w:p>
    <w:p w:rsidR="00C017E4" w:rsidRPr="00C017E4" w:rsidRDefault="00C017E4" w:rsidP="00C017E4">
      <w:pPr>
        <w:pStyle w:val="Lijstalinea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C017E4">
        <w:rPr>
          <w:sz w:val="24"/>
          <w:szCs w:val="24"/>
        </w:rPr>
        <w:t xml:space="preserve">Maak gebruik van een </w:t>
      </w:r>
      <w:proofErr w:type="spellStart"/>
      <w:r w:rsidRPr="00C017E4">
        <w:rPr>
          <w:sz w:val="24"/>
          <w:szCs w:val="24"/>
        </w:rPr>
        <w:t>stylesheet</w:t>
      </w:r>
      <w:proofErr w:type="spellEnd"/>
      <w:r w:rsidRPr="00C017E4">
        <w:rPr>
          <w:sz w:val="24"/>
          <w:szCs w:val="24"/>
        </w:rPr>
        <w:t xml:space="preserve"> voor de opmaak van je CV.</w:t>
      </w:r>
    </w:p>
    <w:p w:rsidR="00373722" w:rsidRDefault="00373722" w:rsidP="00666FDA">
      <w:pPr>
        <w:ind w:left="720"/>
        <w:rPr>
          <w:sz w:val="24"/>
          <w:szCs w:val="24"/>
        </w:rPr>
      </w:pPr>
    </w:p>
    <w:p w:rsidR="002B17BD" w:rsidRPr="00FB1094" w:rsidRDefault="002B17BD" w:rsidP="00373722">
      <w:pPr>
        <w:ind w:left="720"/>
        <w:rPr>
          <w:sz w:val="24"/>
          <w:szCs w:val="24"/>
        </w:rPr>
      </w:pPr>
    </w:p>
    <w:sectPr w:rsidR="002B17BD" w:rsidRPr="00FB1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09A5"/>
    <w:multiLevelType w:val="hybridMultilevel"/>
    <w:tmpl w:val="6C6A8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B3F24"/>
    <w:multiLevelType w:val="hybridMultilevel"/>
    <w:tmpl w:val="EE0AA88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31812"/>
    <w:multiLevelType w:val="hybridMultilevel"/>
    <w:tmpl w:val="2A22C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2070B"/>
    <w:multiLevelType w:val="hybridMultilevel"/>
    <w:tmpl w:val="73C0FDB0"/>
    <w:lvl w:ilvl="0" w:tplc="BE8817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740591"/>
    <w:multiLevelType w:val="hybridMultilevel"/>
    <w:tmpl w:val="73C83002"/>
    <w:lvl w:ilvl="0" w:tplc="C04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1E45CD"/>
    <w:multiLevelType w:val="hybridMultilevel"/>
    <w:tmpl w:val="EE9698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FE307E"/>
    <w:multiLevelType w:val="hybridMultilevel"/>
    <w:tmpl w:val="39D2B7EA"/>
    <w:lvl w:ilvl="0" w:tplc="4538E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2F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0D4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047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6E6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AAC2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E9F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63A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64D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05"/>
    <w:rsid w:val="00021A65"/>
    <w:rsid w:val="00055F74"/>
    <w:rsid w:val="00062CA0"/>
    <w:rsid w:val="001172AC"/>
    <w:rsid w:val="0026677C"/>
    <w:rsid w:val="002B17BD"/>
    <w:rsid w:val="003029DA"/>
    <w:rsid w:val="00373722"/>
    <w:rsid w:val="0043236C"/>
    <w:rsid w:val="00512C8F"/>
    <w:rsid w:val="00645A14"/>
    <w:rsid w:val="00666FDA"/>
    <w:rsid w:val="00677B05"/>
    <w:rsid w:val="007373E7"/>
    <w:rsid w:val="00746650"/>
    <w:rsid w:val="00783DE2"/>
    <w:rsid w:val="00860620"/>
    <w:rsid w:val="009A34CB"/>
    <w:rsid w:val="00A25BA0"/>
    <w:rsid w:val="00A511D9"/>
    <w:rsid w:val="00A86E21"/>
    <w:rsid w:val="00AF7EF5"/>
    <w:rsid w:val="00B77F61"/>
    <w:rsid w:val="00BB035A"/>
    <w:rsid w:val="00C017E4"/>
    <w:rsid w:val="00CD43E1"/>
    <w:rsid w:val="00D22EDE"/>
    <w:rsid w:val="00D45736"/>
    <w:rsid w:val="00D7105B"/>
    <w:rsid w:val="00FB1094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AF7EF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32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AF7EF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7C76DF00.dotm</Template>
  <TotalTime>0</TotalTime>
  <Pages>2</Pages>
  <Words>494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Haagse Hogeschool</Company>
  <LinksUpToDate>false</LinksUpToDate>
  <CharactersWithSpaces>2835</CharactersWithSpaces>
  <SharedDoc>false</SharedDoc>
  <HLinks>
    <vt:vector size="6" baseType="variant">
      <vt:variant>
        <vt:i4>5898253</vt:i4>
      </vt:variant>
      <vt:variant>
        <vt:i4>0</vt:i4>
      </vt:variant>
      <vt:variant>
        <vt:i4>0</vt:i4>
      </vt:variant>
      <vt:variant>
        <vt:i4>5</vt:i4>
      </vt:variant>
      <vt:variant>
        <vt:lpwstr>http://eduweb.hhs.nl/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hpweenink</dc:creator>
  <cp:lastModifiedBy>Helene Weenink, </cp:lastModifiedBy>
  <cp:revision>3</cp:revision>
  <dcterms:created xsi:type="dcterms:W3CDTF">2014-02-07T15:24:00Z</dcterms:created>
  <dcterms:modified xsi:type="dcterms:W3CDTF">2014-02-07T15:25:00Z</dcterms:modified>
</cp:coreProperties>
</file>