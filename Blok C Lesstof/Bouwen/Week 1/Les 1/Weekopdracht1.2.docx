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EBC" w:rsidRDefault="00A15EBC" w:rsidP="005C5D3F">
      <w:pPr>
        <w:jc w:val="center"/>
        <w:rPr>
          <w:b/>
        </w:rPr>
      </w:pPr>
    </w:p>
    <w:p w:rsidR="00A15EBC" w:rsidRDefault="00A15EBC" w:rsidP="005C5D3F">
      <w:pPr>
        <w:jc w:val="center"/>
        <w:rPr>
          <w:b/>
        </w:rPr>
      </w:pPr>
    </w:p>
    <w:p w:rsidR="00A15EBC" w:rsidRDefault="00A15EBC" w:rsidP="005C5D3F">
      <w:pPr>
        <w:jc w:val="center"/>
        <w:rPr>
          <w:b/>
        </w:rPr>
      </w:pPr>
    </w:p>
    <w:p w:rsidR="005C5D3F" w:rsidRPr="00A15EBC" w:rsidRDefault="0036192B" w:rsidP="005C5D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="002E6B22" w:rsidRPr="00A15EBC">
        <w:rPr>
          <w:b/>
          <w:sz w:val="28"/>
          <w:szCs w:val="28"/>
        </w:rPr>
        <w:t xml:space="preserve">pdracht </w:t>
      </w:r>
      <w:r>
        <w:rPr>
          <w:b/>
          <w:sz w:val="28"/>
          <w:szCs w:val="28"/>
        </w:rPr>
        <w:t>1.2</w:t>
      </w:r>
    </w:p>
    <w:p w:rsidR="002E6B22" w:rsidRDefault="002E6B22" w:rsidP="005C5D3F">
      <w:pPr>
        <w:jc w:val="center"/>
        <w:rPr>
          <w:b/>
        </w:rPr>
      </w:pPr>
    </w:p>
    <w:p w:rsidR="00A15EBC" w:rsidRPr="00A24405" w:rsidRDefault="00A15EBC" w:rsidP="00A24405">
      <w:r w:rsidRPr="00A24405">
        <w:br/>
      </w:r>
    </w:p>
    <w:p w:rsidR="0048389F" w:rsidRPr="007A0A1F" w:rsidRDefault="007A0A1F" w:rsidP="0048389F">
      <w:pPr>
        <w:rPr>
          <w:i/>
        </w:rPr>
      </w:pPr>
      <w:r w:rsidRPr="007A0A1F">
        <w:rPr>
          <w:i/>
        </w:rPr>
        <w:t>Images</w:t>
      </w:r>
    </w:p>
    <w:p w:rsidR="00AD47CA" w:rsidRDefault="00AD47CA" w:rsidP="00A15EBC">
      <w:pPr>
        <w:pStyle w:val="Lijstalinea"/>
        <w:numPr>
          <w:ilvl w:val="0"/>
          <w:numId w:val="5"/>
        </w:numPr>
        <w:rPr>
          <w:lang w:val="nl-NL"/>
        </w:rPr>
      </w:pPr>
      <w:r w:rsidRPr="00AD47CA">
        <w:rPr>
          <w:lang w:val="nl-NL"/>
        </w:rPr>
        <w:t xml:space="preserve">Maak binnen de map </w:t>
      </w:r>
      <w:proofErr w:type="spellStart"/>
      <w:r w:rsidRPr="00AD47CA">
        <w:rPr>
          <w:i/>
          <w:lang w:val="nl-NL"/>
        </w:rPr>
        <w:t>oefenOpdrachten</w:t>
      </w:r>
      <w:proofErr w:type="spellEnd"/>
      <w:r w:rsidRPr="00AD47CA">
        <w:rPr>
          <w:lang w:val="nl-NL"/>
        </w:rPr>
        <w:t xml:space="preserve"> een map </w:t>
      </w:r>
      <w:r w:rsidRPr="00AD47CA">
        <w:rPr>
          <w:i/>
          <w:lang w:val="nl-NL"/>
        </w:rPr>
        <w:t>plaatjes.</w:t>
      </w:r>
      <w:r w:rsidRPr="00AD47CA">
        <w:rPr>
          <w:lang w:val="nl-NL"/>
        </w:rPr>
        <w:br/>
      </w:r>
      <w:r w:rsidR="00EF456A" w:rsidRPr="00AD47CA">
        <w:rPr>
          <w:lang w:val="nl-NL"/>
        </w:rPr>
        <w:t xml:space="preserve">Maak </w:t>
      </w:r>
      <w:r w:rsidR="00284A7C">
        <w:rPr>
          <w:lang w:val="nl-NL"/>
        </w:rPr>
        <w:t>een</w:t>
      </w:r>
      <w:r>
        <w:rPr>
          <w:lang w:val="nl-NL"/>
        </w:rPr>
        <w:t xml:space="preserve"> nieuwe file </w:t>
      </w:r>
      <w:r w:rsidRPr="00AD47CA">
        <w:rPr>
          <w:i/>
          <w:lang w:val="nl-NL"/>
        </w:rPr>
        <w:t>pagina3.html</w:t>
      </w:r>
      <w:r>
        <w:rPr>
          <w:lang w:val="nl-NL"/>
        </w:rPr>
        <w:t xml:space="preserve"> </w:t>
      </w:r>
      <w:r w:rsidR="00284A7C">
        <w:rPr>
          <w:lang w:val="nl-NL"/>
        </w:rPr>
        <w:t xml:space="preserve">met </w:t>
      </w:r>
      <w:r w:rsidR="00EF456A" w:rsidRPr="00AD47CA">
        <w:rPr>
          <w:lang w:val="nl-NL"/>
        </w:rPr>
        <w:t>een tabel met 2 rijen en 2 kolommen.</w:t>
      </w:r>
      <w:r w:rsidR="00EF456A" w:rsidRPr="00AD47CA">
        <w:rPr>
          <w:lang w:val="nl-NL"/>
        </w:rPr>
        <w:br/>
      </w:r>
      <w:r w:rsidR="00EF456A" w:rsidRPr="00284A7C">
        <w:rPr>
          <w:lang w:val="nl-NL"/>
        </w:rPr>
        <w:t xml:space="preserve">Plaats in de bovenste rij 2 plaatjes en schrijf in de onderste rij </w:t>
      </w:r>
      <w:r w:rsidR="00F13656">
        <w:rPr>
          <w:lang w:val="nl-NL"/>
        </w:rPr>
        <w:t>een tekst</w:t>
      </w:r>
      <w:r w:rsidR="00EF456A" w:rsidRPr="00284A7C">
        <w:rPr>
          <w:lang w:val="nl-NL"/>
        </w:rPr>
        <w:t xml:space="preserve"> bij deze plaatjes.</w:t>
      </w:r>
      <w:r w:rsidR="00A1296C">
        <w:rPr>
          <w:lang w:val="nl-NL"/>
        </w:rPr>
        <w:br/>
      </w:r>
      <w:r w:rsidRPr="00284A7C">
        <w:rPr>
          <w:lang w:val="nl-NL"/>
        </w:rPr>
        <w:br/>
      </w:r>
    </w:p>
    <w:p w:rsidR="0048389F" w:rsidRDefault="007A0A1F" w:rsidP="0048389F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Uitbreiding van opdracht 1</w:t>
      </w:r>
      <w:r w:rsidR="0048389F">
        <w:rPr>
          <w:lang w:val="nl-NL"/>
        </w:rPr>
        <w:br/>
      </w:r>
      <w:r w:rsidR="00617D36" w:rsidRPr="0048389F">
        <w:rPr>
          <w:lang w:val="nl-NL"/>
        </w:rPr>
        <w:t xml:space="preserve"> Zet met het  ALT </w:t>
      </w:r>
      <w:r w:rsidR="00F13656">
        <w:rPr>
          <w:lang w:val="nl-NL"/>
        </w:rPr>
        <w:t xml:space="preserve">en het TITLE </w:t>
      </w:r>
      <w:r w:rsidR="00617D36" w:rsidRPr="0048389F">
        <w:rPr>
          <w:lang w:val="nl-NL"/>
        </w:rPr>
        <w:t>att</w:t>
      </w:r>
      <w:r w:rsidR="00284A7C" w:rsidRPr="0048389F">
        <w:rPr>
          <w:lang w:val="nl-NL"/>
        </w:rPr>
        <w:t>r</w:t>
      </w:r>
      <w:r w:rsidR="00F13656">
        <w:rPr>
          <w:lang w:val="nl-NL"/>
        </w:rPr>
        <w:t xml:space="preserve">ibuut </w:t>
      </w:r>
      <w:r w:rsidR="00617D36" w:rsidRPr="0048389F">
        <w:rPr>
          <w:lang w:val="nl-NL"/>
        </w:rPr>
        <w:t xml:space="preserve"> </w:t>
      </w:r>
      <w:r w:rsidR="00F13656">
        <w:rPr>
          <w:lang w:val="nl-NL"/>
        </w:rPr>
        <w:t xml:space="preserve">verschillende </w:t>
      </w:r>
      <w:r w:rsidR="00617D36" w:rsidRPr="0048389F">
        <w:rPr>
          <w:lang w:val="nl-NL"/>
        </w:rPr>
        <w:t xml:space="preserve">tekst bij </w:t>
      </w:r>
      <w:r w:rsidR="00F13656">
        <w:rPr>
          <w:lang w:val="nl-NL"/>
        </w:rPr>
        <w:t>de</w:t>
      </w:r>
      <w:r w:rsidR="00617D36" w:rsidRPr="0048389F">
        <w:rPr>
          <w:lang w:val="nl-NL"/>
        </w:rPr>
        <w:t xml:space="preserve"> plaatjes uit opdracht 3.</w:t>
      </w:r>
      <w:r w:rsidR="00617D36" w:rsidRPr="0048389F">
        <w:rPr>
          <w:lang w:val="nl-NL"/>
        </w:rPr>
        <w:br/>
        <w:t xml:space="preserve">       </w:t>
      </w:r>
      <w:r w:rsidR="0048389F">
        <w:rPr>
          <w:lang w:val="nl-NL"/>
        </w:rPr>
        <w:t xml:space="preserve">- </w:t>
      </w:r>
      <w:r w:rsidR="00617D36" w:rsidRPr="0048389F">
        <w:rPr>
          <w:lang w:val="nl-NL"/>
        </w:rPr>
        <w:t>Kijk wat er gebeurt als je het plaatje onvindbaar maakt.</w:t>
      </w:r>
      <w:r w:rsidR="00617D36" w:rsidRPr="0048389F">
        <w:rPr>
          <w:lang w:val="nl-NL"/>
        </w:rPr>
        <w:br/>
        <w:t xml:space="preserve">       </w:t>
      </w:r>
      <w:r w:rsidR="0048389F">
        <w:rPr>
          <w:lang w:val="nl-NL"/>
        </w:rPr>
        <w:t xml:space="preserve">- </w:t>
      </w:r>
      <w:r w:rsidR="00617D36" w:rsidRPr="0048389F">
        <w:rPr>
          <w:lang w:val="nl-NL"/>
        </w:rPr>
        <w:t>Kijk wat er gebeurt als het plaatje wel getoond wordt, en je met de muis erover gaat.</w:t>
      </w:r>
      <w:r w:rsidR="00A1296C">
        <w:rPr>
          <w:lang w:val="nl-NL"/>
        </w:rPr>
        <w:br/>
      </w:r>
      <w:r w:rsidR="0048389F">
        <w:rPr>
          <w:lang w:val="nl-NL"/>
        </w:rPr>
        <w:br/>
      </w:r>
    </w:p>
    <w:p w:rsidR="001A44F4" w:rsidRDefault="007A0A1F" w:rsidP="0048389F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Uitbreiding van opdracht 1</w:t>
      </w:r>
      <w:r w:rsidR="0048389F">
        <w:rPr>
          <w:lang w:val="nl-NL"/>
        </w:rPr>
        <w:br/>
        <w:t>Maak van beide plaatjes een link, zodat, als je erop klikt je naar een andere pagina of website gaat</w:t>
      </w:r>
      <w:r w:rsidR="00F13656">
        <w:rPr>
          <w:lang w:val="nl-NL"/>
        </w:rPr>
        <w:t>.</w:t>
      </w:r>
    </w:p>
    <w:p w:rsidR="001A44F4" w:rsidRDefault="001A44F4" w:rsidP="001A44F4"/>
    <w:p w:rsidR="001A44F4" w:rsidRDefault="001A44F4" w:rsidP="001A44F4">
      <w:pPr>
        <w:pStyle w:val="Lijstalinea"/>
        <w:ind w:left="1080"/>
        <w:rPr>
          <w:i/>
          <w:lang w:val="nl-NL"/>
        </w:rPr>
      </w:pPr>
      <w:r>
        <w:rPr>
          <w:i/>
          <w:lang w:val="nl-NL"/>
        </w:rPr>
        <w:t>Divisies</w:t>
      </w:r>
    </w:p>
    <w:p w:rsidR="001A44F4" w:rsidRDefault="001A44F4" w:rsidP="001A44F4">
      <w:pPr>
        <w:pStyle w:val="Lijstalinea"/>
        <w:ind w:left="1080"/>
        <w:rPr>
          <w:lang w:val="nl-NL"/>
        </w:rPr>
      </w:pPr>
    </w:p>
    <w:p w:rsidR="001A44F4" w:rsidRPr="001A44F4" w:rsidRDefault="001A44F4" w:rsidP="001A44F4">
      <w:pPr>
        <w:pStyle w:val="Lijstalinea"/>
        <w:numPr>
          <w:ilvl w:val="0"/>
          <w:numId w:val="5"/>
        </w:numPr>
        <w:rPr>
          <w:lang w:val="nl-NL"/>
        </w:rPr>
      </w:pPr>
      <w:r w:rsidRPr="001A44F4">
        <w:rPr>
          <w:lang w:val="nl-NL"/>
        </w:rPr>
        <w:t>Maak met behulp van divisies een pagina met het volgende uiterlijk:</w:t>
      </w:r>
      <w:r w:rsidRPr="001A44F4">
        <w:rPr>
          <w:lang w:val="nl-NL"/>
        </w:rPr>
        <w:br/>
      </w:r>
    </w:p>
    <w:p w:rsidR="001A44F4" w:rsidRPr="001A44F4" w:rsidRDefault="001A44F4" w:rsidP="001A44F4">
      <w:pPr>
        <w:pStyle w:val="Lijstalinea"/>
        <w:ind w:left="1080"/>
        <w:rPr>
          <w:lang w:val="nl-NL"/>
        </w:rPr>
      </w:pPr>
    </w:p>
    <w:tbl>
      <w:tblPr>
        <w:tblW w:w="0" w:type="auto"/>
        <w:tblInd w:w="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5560"/>
        <w:gridCol w:w="845"/>
      </w:tblGrid>
      <w:tr w:rsidR="001A44F4" w:rsidTr="004253DA">
        <w:trPr>
          <w:trHeight w:val="460"/>
        </w:trPr>
        <w:tc>
          <w:tcPr>
            <w:tcW w:w="7152" w:type="dxa"/>
            <w:gridSpan w:val="3"/>
          </w:tcPr>
          <w:p w:rsidR="001A44F4" w:rsidRDefault="001A44F4" w:rsidP="004253DA">
            <w:pPr>
              <w:ind w:left="46" w:hanging="345"/>
            </w:pPr>
          </w:p>
        </w:tc>
      </w:tr>
      <w:tr w:rsidR="001A44F4" w:rsidTr="004253DA">
        <w:trPr>
          <w:trHeight w:val="1800"/>
        </w:trPr>
        <w:tc>
          <w:tcPr>
            <w:tcW w:w="747" w:type="dxa"/>
          </w:tcPr>
          <w:p w:rsidR="001A44F4" w:rsidRPr="001A44F4" w:rsidRDefault="001A44F4" w:rsidP="004253DA">
            <w:pPr>
              <w:pStyle w:val="Lijstalinea"/>
              <w:ind w:left="421"/>
              <w:rPr>
                <w:lang w:val="nl-NL"/>
              </w:rPr>
            </w:pPr>
            <w:r w:rsidRPr="001A44F4">
              <w:rPr>
                <w:lang w:val="nl-NL"/>
              </w:rPr>
              <w:br/>
            </w:r>
          </w:p>
          <w:p w:rsidR="001A44F4" w:rsidRDefault="001A44F4" w:rsidP="004253DA">
            <w:pPr>
              <w:ind w:left="46" w:hanging="345"/>
            </w:pPr>
          </w:p>
          <w:p w:rsidR="001A44F4" w:rsidRDefault="001A44F4" w:rsidP="004253DA">
            <w:pPr>
              <w:ind w:left="46" w:hanging="345"/>
            </w:pPr>
          </w:p>
          <w:p w:rsidR="001A44F4" w:rsidRDefault="001A44F4" w:rsidP="004253DA">
            <w:pPr>
              <w:ind w:left="46" w:hanging="345"/>
            </w:pPr>
          </w:p>
        </w:tc>
        <w:tc>
          <w:tcPr>
            <w:tcW w:w="5560" w:type="dxa"/>
          </w:tcPr>
          <w:p w:rsidR="001A44F4" w:rsidRDefault="001A44F4" w:rsidP="004253DA"/>
          <w:p w:rsidR="001A44F4" w:rsidRPr="001A44F4" w:rsidRDefault="001A44F4" w:rsidP="004253DA">
            <w:pPr>
              <w:pStyle w:val="Lijstalinea"/>
              <w:ind w:left="397"/>
              <w:rPr>
                <w:lang w:val="nl-NL"/>
              </w:rPr>
            </w:pPr>
          </w:p>
          <w:p w:rsidR="001A44F4" w:rsidRDefault="001A44F4" w:rsidP="004253DA"/>
          <w:p w:rsidR="001A44F4" w:rsidRDefault="001A44F4" w:rsidP="004253DA"/>
          <w:p w:rsidR="001A44F4" w:rsidRDefault="001A44F4" w:rsidP="004253DA"/>
        </w:tc>
        <w:tc>
          <w:tcPr>
            <w:tcW w:w="845" w:type="dxa"/>
          </w:tcPr>
          <w:p w:rsidR="001A44F4" w:rsidRDefault="001A44F4" w:rsidP="004253DA"/>
          <w:p w:rsidR="001A44F4" w:rsidRDefault="001A44F4" w:rsidP="004253DA"/>
          <w:p w:rsidR="001A44F4" w:rsidRDefault="001A44F4" w:rsidP="004253DA"/>
          <w:p w:rsidR="001A44F4" w:rsidRDefault="001A44F4" w:rsidP="004253DA"/>
          <w:p w:rsidR="001A44F4" w:rsidRDefault="001A44F4" w:rsidP="004253DA"/>
        </w:tc>
      </w:tr>
      <w:tr w:rsidR="001A44F4" w:rsidTr="004253DA">
        <w:trPr>
          <w:trHeight w:val="294"/>
        </w:trPr>
        <w:tc>
          <w:tcPr>
            <w:tcW w:w="7152" w:type="dxa"/>
            <w:gridSpan w:val="3"/>
            <w:tcBorders>
              <w:bottom w:val="single" w:sz="4" w:space="0" w:color="auto"/>
            </w:tcBorders>
          </w:tcPr>
          <w:p w:rsidR="001A44F4" w:rsidRDefault="001A44F4" w:rsidP="004253DA">
            <w:pPr>
              <w:ind w:left="46" w:hanging="345"/>
            </w:pPr>
          </w:p>
        </w:tc>
      </w:tr>
    </w:tbl>
    <w:p w:rsidR="001A44F4" w:rsidRPr="001A44F4" w:rsidRDefault="001A44F4" w:rsidP="004253DA">
      <w:pPr>
        <w:pStyle w:val="Lijstalinea"/>
        <w:ind w:left="1080"/>
        <w:rPr>
          <w:b/>
          <w:sz w:val="28"/>
          <w:szCs w:val="28"/>
          <w:lang w:val="nl-NL"/>
        </w:rPr>
      </w:pPr>
      <w:r w:rsidRPr="001A44F4">
        <w:rPr>
          <w:lang w:val="nl-NL"/>
        </w:rPr>
        <w:br/>
      </w:r>
    </w:p>
    <w:p w:rsidR="001A44F4" w:rsidRDefault="001A44F4" w:rsidP="001A44F4">
      <w:pPr>
        <w:pStyle w:val="Lijstalinea"/>
        <w:ind w:left="1080"/>
        <w:rPr>
          <w:lang w:val="nl-NL"/>
        </w:rPr>
      </w:pPr>
      <w:r w:rsidRPr="001A44F4">
        <w:rPr>
          <w:lang w:val="nl-NL"/>
        </w:rPr>
        <w:t>Zorg ervoor dat ieder blok een andere kleur krijgt, en zet in ieder blok een stukje tekst of een plaatje.</w:t>
      </w:r>
      <w:r>
        <w:rPr>
          <w:lang w:val="nl-NL"/>
        </w:rPr>
        <w:br/>
      </w:r>
    </w:p>
    <w:p w:rsidR="004253DA" w:rsidRDefault="004253DA" w:rsidP="001A44F4">
      <w:pPr>
        <w:pStyle w:val="Lijstalinea"/>
        <w:ind w:left="1080"/>
        <w:rPr>
          <w:lang w:val="nl-NL"/>
        </w:rPr>
      </w:pPr>
    </w:p>
    <w:p w:rsidR="004253DA" w:rsidRDefault="004253DA" w:rsidP="001A44F4">
      <w:pPr>
        <w:pStyle w:val="Lijstalinea"/>
        <w:ind w:left="1080"/>
        <w:rPr>
          <w:lang w:val="nl-NL"/>
        </w:rPr>
      </w:pPr>
    </w:p>
    <w:p w:rsidR="004253DA" w:rsidRDefault="004253DA" w:rsidP="001A44F4">
      <w:pPr>
        <w:pStyle w:val="Lijstalinea"/>
        <w:ind w:left="1080"/>
        <w:rPr>
          <w:lang w:val="nl-NL"/>
        </w:rPr>
      </w:pPr>
    </w:p>
    <w:p w:rsidR="004253DA" w:rsidRDefault="004253DA" w:rsidP="001A44F4">
      <w:pPr>
        <w:pStyle w:val="Lijstalinea"/>
        <w:ind w:left="1080"/>
        <w:rPr>
          <w:lang w:val="nl-NL"/>
        </w:rPr>
      </w:pPr>
    </w:p>
    <w:p w:rsidR="004253DA" w:rsidRDefault="004253DA" w:rsidP="001A44F4">
      <w:pPr>
        <w:pStyle w:val="Lijstalinea"/>
        <w:ind w:left="1080"/>
        <w:rPr>
          <w:lang w:val="nl-NL"/>
        </w:rPr>
      </w:pPr>
    </w:p>
    <w:p w:rsidR="004253DA" w:rsidRPr="004253DA" w:rsidRDefault="004253DA" w:rsidP="004253DA">
      <w:pPr>
        <w:ind w:left="720"/>
      </w:pPr>
    </w:p>
    <w:p w:rsidR="004253DA" w:rsidRDefault="004253DA" w:rsidP="004253DA">
      <w:pPr>
        <w:pStyle w:val="Lijstalinea"/>
        <w:ind w:left="1080"/>
        <w:rPr>
          <w:lang w:val="nl-NL"/>
        </w:rPr>
      </w:pPr>
    </w:p>
    <w:p w:rsidR="004253DA" w:rsidRDefault="004253DA" w:rsidP="004253DA">
      <w:pPr>
        <w:pStyle w:val="Lijstalinea"/>
        <w:ind w:left="1080"/>
        <w:rPr>
          <w:lang w:val="nl-NL"/>
        </w:rPr>
      </w:pPr>
    </w:p>
    <w:p w:rsidR="004253DA" w:rsidRDefault="004253DA" w:rsidP="004253DA">
      <w:pPr>
        <w:pStyle w:val="Lijstalinea"/>
        <w:ind w:left="1080"/>
        <w:rPr>
          <w:lang w:val="nl-NL"/>
        </w:rPr>
      </w:pPr>
    </w:p>
    <w:p w:rsidR="004253DA" w:rsidRPr="004253DA" w:rsidRDefault="004253DA" w:rsidP="004253DA">
      <w:pPr>
        <w:pStyle w:val="Lijstalinea"/>
        <w:numPr>
          <w:ilvl w:val="0"/>
          <w:numId w:val="5"/>
        </w:numPr>
        <w:rPr>
          <w:lang w:val="nl-NL"/>
        </w:rPr>
      </w:pPr>
      <w:r w:rsidRPr="004253DA">
        <w:rPr>
          <w:lang w:val="nl-NL"/>
        </w:rPr>
        <w:t xml:space="preserve">Maak nu een pagina  met 3 divisies, met de volgende </w:t>
      </w:r>
      <w:proofErr w:type="spellStart"/>
      <w:r w:rsidRPr="004253DA">
        <w:rPr>
          <w:lang w:val="nl-NL"/>
        </w:rPr>
        <w:t>id’s</w:t>
      </w:r>
      <w:proofErr w:type="spellEnd"/>
      <w:r w:rsidRPr="004253DA">
        <w:rPr>
          <w:lang w:val="nl-NL"/>
        </w:rPr>
        <w:t>:</w:t>
      </w:r>
      <w:r w:rsidRPr="004253DA">
        <w:rPr>
          <w:lang w:val="nl-NL"/>
        </w:rPr>
        <w:br/>
        <w:t>-  header</w:t>
      </w:r>
      <w:r w:rsidRPr="004253DA">
        <w:rPr>
          <w:lang w:val="nl-NL"/>
        </w:rPr>
        <w:br/>
        <w:t>-  content</w:t>
      </w:r>
      <w:r w:rsidRPr="004253DA">
        <w:rPr>
          <w:lang w:val="nl-NL"/>
        </w:rPr>
        <w:br/>
        <w:t>-  menu</w:t>
      </w:r>
      <w:r w:rsidRPr="004253DA">
        <w:rPr>
          <w:lang w:val="nl-NL"/>
        </w:rPr>
        <w:br/>
      </w:r>
    </w:p>
    <w:p w:rsidR="004253DA" w:rsidRPr="00CA11C3" w:rsidRDefault="004253DA" w:rsidP="004253DA">
      <w:pPr>
        <w:pStyle w:val="Lijstalinea"/>
        <w:numPr>
          <w:ilvl w:val="0"/>
          <w:numId w:val="5"/>
        </w:numPr>
        <w:rPr>
          <w:lang w:val="nl-NL"/>
        </w:rPr>
      </w:pPr>
      <w:r w:rsidRPr="004253DA">
        <w:rPr>
          <w:lang w:val="nl-NL"/>
        </w:rPr>
        <w:t>Plaats in de header een plaatje met een link naar een andere</w:t>
      </w:r>
      <w:r w:rsidR="00CA11C3">
        <w:rPr>
          <w:lang w:val="nl-NL"/>
        </w:rPr>
        <w:t xml:space="preserve"> website, </w:t>
      </w:r>
      <w:r w:rsidR="00CA11C3">
        <w:rPr>
          <w:lang w:val="nl-NL"/>
        </w:rPr>
        <w:br/>
        <w:t xml:space="preserve">  kies target=”_top</w:t>
      </w:r>
      <w:r w:rsidRPr="004253DA">
        <w:rPr>
          <w:lang w:val="nl-NL"/>
        </w:rPr>
        <w:t>”.</w:t>
      </w:r>
      <w:r w:rsidRPr="004253DA">
        <w:rPr>
          <w:lang w:val="nl-NL"/>
        </w:rPr>
        <w:br/>
      </w:r>
      <w:r w:rsidRPr="00CA11C3">
        <w:rPr>
          <w:lang w:val="nl-NL"/>
        </w:rPr>
        <w:t>Wat gebeurt er ?</w:t>
      </w:r>
      <w:r w:rsidR="00CA11C3">
        <w:rPr>
          <w:lang w:val="nl-NL"/>
        </w:rPr>
        <w:t xml:space="preserve"> Wat is het verschil met target=”_blank” ?</w:t>
      </w:r>
      <w:bookmarkStart w:id="0" w:name="_GoBack"/>
      <w:bookmarkEnd w:id="0"/>
      <w:r w:rsidRPr="00CA11C3">
        <w:rPr>
          <w:lang w:val="nl-NL"/>
        </w:rPr>
        <w:br/>
      </w:r>
    </w:p>
    <w:p w:rsidR="004253DA" w:rsidRPr="004253DA" w:rsidRDefault="004253DA" w:rsidP="004253DA">
      <w:pPr>
        <w:pStyle w:val="Lijstalinea"/>
        <w:numPr>
          <w:ilvl w:val="0"/>
          <w:numId w:val="5"/>
        </w:numPr>
        <w:rPr>
          <w:lang w:val="nl-NL"/>
        </w:rPr>
      </w:pPr>
      <w:r w:rsidRPr="004253DA">
        <w:rPr>
          <w:lang w:val="nl-NL"/>
        </w:rPr>
        <w:t xml:space="preserve">Maak een class </w:t>
      </w:r>
      <w:proofErr w:type="spellStart"/>
      <w:r w:rsidRPr="00D264FC">
        <w:rPr>
          <w:i/>
          <w:lang w:val="nl-NL"/>
        </w:rPr>
        <w:t>menuGroen</w:t>
      </w:r>
      <w:proofErr w:type="spellEnd"/>
      <w:r w:rsidRPr="004253DA">
        <w:rPr>
          <w:lang w:val="nl-NL"/>
        </w:rPr>
        <w:t xml:space="preserve">, die de stijl van de tekst in je menu beschrijft, </w:t>
      </w:r>
      <w:r w:rsidRPr="004253DA">
        <w:rPr>
          <w:lang w:val="nl-NL"/>
        </w:rPr>
        <w:br/>
        <w:t xml:space="preserve">&lt;div </w:t>
      </w:r>
      <w:proofErr w:type="spellStart"/>
      <w:r w:rsidRPr="004253DA">
        <w:rPr>
          <w:lang w:val="nl-NL"/>
        </w:rPr>
        <w:t>id</w:t>
      </w:r>
      <w:proofErr w:type="spellEnd"/>
      <w:r w:rsidRPr="004253DA">
        <w:rPr>
          <w:lang w:val="nl-NL"/>
        </w:rPr>
        <w:t>=”menu”   class=”</w:t>
      </w:r>
      <w:proofErr w:type="spellStart"/>
      <w:r w:rsidRPr="004253DA">
        <w:rPr>
          <w:lang w:val="nl-NL"/>
        </w:rPr>
        <w:t>menuGroen</w:t>
      </w:r>
      <w:proofErr w:type="spellEnd"/>
      <w:r w:rsidRPr="004253DA">
        <w:rPr>
          <w:lang w:val="nl-NL"/>
        </w:rPr>
        <w:t>”&gt; ……………………………….&lt;/div&gt;</w:t>
      </w:r>
      <w:r w:rsidRPr="004253DA">
        <w:rPr>
          <w:lang w:val="nl-NL"/>
        </w:rPr>
        <w:br/>
      </w:r>
      <w:r w:rsidRPr="004253DA">
        <w:rPr>
          <w:lang w:val="nl-NL"/>
        </w:rPr>
        <w:br/>
      </w:r>
    </w:p>
    <w:p w:rsidR="004253DA" w:rsidRPr="004253DA" w:rsidRDefault="004253DA" w:rsidP="004253DA">
      <w:pPr>
        <w:pStyle w:val="Lijstalinea"/>
        <w:numPr>
          <w:ilvl w:val="0"/>
          <w:numId w:val="5"/>
        </w:numPr>
        <w:rPr>
          <w:lang w:val="nl-NL"/>
        </w:rPr>
      </w:pPr>
      <w:r w:rsidRPr="004253DA">
        <w:rPr>
          <w:lang w:val="nl-NL"/>
        </w:rPr>
        <w:t xml:space="preserve"> Plaats in het menu een tabel van 4 rijen en 1 kolom.</w:t>
      </w:r>
      <w:r w:rsidRPr="004253DA">
        <w:rPr>
          <w:lang w:val="nl-NL"/>
        </w:rPr>
        <w:br/>
        <w:t xml:space="preserve"> Vul de tabel met menu items (1 t/m 4), die ieder een andere stijl hebben.</w:t>
      </w:r>
      <w:r w:rsidRPr="004253DA">
        <w:rPr>
          <w:lang w:val="nl-NL"/>
        </w:rPr>
        <w:br/>
        <w:t xml:space="preserve"> Item1= “pijl”: met bijbehorende stijlbeschrijving in de &lt;</w:t>
      </w:r>
      <w:proofErr w:type="spellStart"/>
      <w:r w:rsidRPr="004253DA">
        <w:rPr>
          <w:lang w:val="nl-NL"/>
        </w:rPr>
        <w:t>td</w:t>
      </w:r>
      <w:proofErr w:type="spellEnd"/>
      <w:r w:rsidRPr="004253DA">
        <w:rPr>
          <w:lang w:val="nl-NL"/>
        </w:rPr>
        <w:t>&gt; tag.</w:t>
      </w:r>
      <w:r w:rsidRPr="004253DA">
        <w:rPr>
          <w:lang w:val="nl-NL"/>
        </w:rPr>
        <w:br/>
        <w:t xml:space="preserve">                                                                       gewoon in je html code</w:t>
      </w:r>
      <w:r w:rsidRPr="004253DA">
        <w:rPr>
          <w:lang w:val="nl-NL"/>
        </w:rPr>
        <w:br/>
        <w:t xml:space="preserve"> Item 2= “envelop”: met bijbehorende stijlbeschrijving van &lt;</w:t>
      </w:r>
      <w:proofErr w:type="spellStart"/>
      <w:r w:rsidRPr="004253DA">
        <w:rPr>
          <w:lang w:val="nl-NL"/>
        </w:rPr>
        <w:t>td</w:t>
      </w:r>
      <w:proofErr w:type="spellEnd"/>
      <w:r w:rsidRPr="004253DA">
        <w:rPr>
          <w:lang w:val="nl-NL"/>
        </w:rPr>
        <w:t>&gt;</w:t>
      </w:r>
      <w:r w:rsidRPr="004253DA">
        <w:rPr>
          <w:lang w:val="nl-NL"/>
        </w:rPr>
        <w:br/>
        <w:t xml:space="preserve">                                               nu in de </w:t>
      </w:r>
      <w:proofErr w:type="spellStart"/>
      <w:r w:rsidRPr="004253DA">
        <w:rPr>
          <w:lang w:val="nl-NL"/>
        </w:rPr>
        <w:t>head</w:t>
      </w:r>
      <w:proofErr w:type="spellEnd"/>
      <w:r w:rsidRPr="004253DA">
        <w:rPr>
          <w:lang w:val="nl-NL"/>
        </w:rPr>
        <w:t xml:space="preserve"> sectie van je pagina</w:t>
      </w:r>
      <w:r w:rsidRPr="004253DA">
        <w:rPr>
          <w:lang w:val="nl-NL"/>
        </w:rPr>
        <w:br/>
        <w:t xml:space="preserve"> Item 3=”thumbnail”: met bijbehorende stijlbeschrijving van &lt;</w:t>
      </w:r>
      <w:proofErr w:type="spellStart"/>
      <w:r w:rsidRPr="004253DA">
        <w:rPr>
          <w:lang w:val="nl-NL"/>
        </w:rPr>
        <w:t>td</w:t>
      </w:r>
      <w:proofErr w:type="spellEnd"/>
      <w:r w:rsidRPr="004253DA">
        <w:rPr>
          <w:lang w:val="nl-NL"/>
        </w:rPr>
        <w:t xml:space="preserve">&gt; </w:t>
      </w:r>
      <w:r w:rsidRPr="004253DA">
        <w:rPr>
          <w:lang w:val="nl-NL"/>
        </w:rPr>
        <w:br/>
        <w:t xml:space="preserve">                                                                             nu in de stijl sheet</w:t>
      </w:r>
      <w:r w:rsidRPr="004253DA">
        <w:rPr>
          <w:lang w:val="nl-NL"/>
        </w:rPr>
        <w:br/>
        <w:t xml:space="preserve"> Item 4=”button”: met stijlbeschrijving van class </w:t>
      </w:r>
      <w:proofErr w:type="spellStart"/>
      <w:r w:rsidRPr="00D264FC">
        <w:rPr>
          <w:i/>
          <w:lang w:val="nl-NL"/>
        </w:rPr>
        <w:t>menuGroen</w:t>
      </w:r>
      <w:proofErr w:type="spellEnd"/>
      <w:r w:rsidRPr="004253DA">
        <w:rPr>
          <w:lang w:val="nl-NL"/>
        </w:rPr>
        <w:br/>
      </w:r>
    </w:p>
    <w:p w:rsidR="004253DA" w:rsidRDefault="004253DA" w:rsidP="004253DA">
      <w:pPr>
        <w:pStyle w:val="Lijstalinea"/>
        <w:numPr>
          <w:ilvl w:val="0"/>
          <w:numId w:val="5"/>
        </w:numPr>
        <w:rPr>
          <w:lang w:val="nl-NL"/>
        </w:rPr>
      </w:pPr>
      <w:r w:rsidRPr="004253DA">
        <w:rPr>
          <w:lang w:val="nl-NL"/>
        </w:rPr>
        <w:t>Zet in de content een welkom boodschap en de datum van vandaag.</w:t>
      </w:r>
      <w:r>
        <w:rPr>
          <w:lang w:val="nl-NL"/>
        </w:rPr>
        <w:br/>
      </w:r>
    </w:p>
    <w:p w:rsidR="004253DA" w:rsidRPr="004253DA" w:rsidRDefault="004253DA" w:rsidP="004253DA">
      <w:pPr>
        <w:pStyle w:val="Lijstalinea"/>
        <w:numPr>
          <w:ilvl w:val="0"/>
          <w:numId w:val="5"/>
        </w:numPr>
        <w:rPr>
          <w:lang w:val="nl-NL"/>
        </w:rPr>
      </w:pPr>
    </w:p>
    <w:p w:rsidR="004253DA" w:rsidRPr="004253DA" w:rsidRDefault="004253DA" w:rsidP="004253DA">
      <w:pPr>
        <w:pStyle w:val="Lijstalinea"/>
        <w:numPr>
          <w:ilvl w:val="0"/>
          <w:numId w:val="8"/>
        </w:numPr>
        <w:rPr>
          <w:lang w:val="nl-NL"/>
        </w:rPr>
      </w:pPr>
      <w:r w:rsidRPr="004253DA">
        <w:rPr>
          <w:lang w:val="nl-NL"/>
        </w:rPr>
        <w:t xml:space="preserve">Open de file </w:t>
      </w:r>
      <w:r w:rsidRPr="00D264FC">
        <w:rPr>
          <w:i/>
          <w:lang w:val="nl-NL"/>
        </w:rPr>
        <w:t>home.html</w:t>
      </w:r>
      <w:r w:rsidRPr="004253DA">
        <w:rPr>
          <w:lang w:val="nl-NL"/>
        </w:rPr>
        <w:t xml:space="preserve"> </w:t>
      </w:r>
      <w:r>
        <w:rPr>
          <w:lang w:val="nl-NL"/>
        </w:rPr>
        <w:t>en v</w:t>
      </w:r>
      <w:r w:rsidRPr="004253DA">
        <w:rPr>
          <w:lang w:val="nl-NL"/>
        </w:rPr>
        <w:t>ervang de woorden pijl, button en envelop door plaatjes.</w:t>
      </w:r>
    </w:p>
    <w:p w:rsidR="004253DA" w:rsidRPr="004253DA" w:rsidRDefault="004253DA" w:rsidP="004253DA">
      <w:pPr>
        <w:pStyle w:val="Lijstalinea"/>
        <w:numPr>
          <w:ilvl w:val="0"/>
          <w:numId w:val="8"/>
        </w:numPr>
        <w:rPr>
          <w:lang w:val="nl-NL"/>
        </w:rPr>
      </w:pPr>
      <w:r w:rsidRPr="004253DA">
        <w:rPr>
          <w:lang w:val="nl-NL"/>
        </w:rPr>
        <w:t xml:space="preserve">Laat de envelop een link worden naar je mail en de andere twee links naar willekeurige andere pagina’s </w:t>
      </w:r>
    </w:p>
    <w:p w:rsidR="004253DA" w:rsidRPr="004253DA" w:rsidRDefault="004253DA" w:rsidP="004253DA">
      <w:pPr>
        <w:pStyle w:val="Lijstalinea"/>
        <w:numPr>
          <w:ilvl w:val="0"/>
          <w:numId w:val="8"/>
        </w:numPr>
        <w:rPr>
          <w:lang w:val="nl-NL"/>
        </w:rPr>
      </w:pPr>
      <w:r w:rsidRPr="004253DA">
        <w:rPr>
          <w:lang w:val="nl-NL"/>
        </w:rPr>
        <w:t>Vervang het woord “thumbnail” door een klein plaatje.</w:t>
      </w:r>
    </w:p>
    <w:p w:rsidR="002D6865" w:rsidRDefault="004253DA" w:rsidP="004253DA">
      <w:pPr>
        <w:pStyle w:val="Lijstalinea"/>
        <w:numPr>
          <w:ilvl w:val="0"/>
          <w:numId w:val="8"/>
        </w:numPr>
        <w:rPr>
          <w:lang w:val="nl-NL"/>
        </w:rPr>
      </w:pPr>
      <w:r w:rsidRPr="004253DA">
        <w:rPr>
          <w:lang w:val="nl-NL"/>
        </w:rPr>
        <w:t>Plaats daarachter een link naar een pagina met daarop hetzelfde plaatje in groot formaat.</w:t>
      </w:r>
    </w:p>
    <w:p w:rsidR="002D6865" w:rsidRDefault="002D6865" w:rsidP="002D6865">
      <w:pPr>
        <w:pStyle w:val="Lijstalinea"/>
        <w:ind w:left="1080"/>
        <w:rPr>
          <w:lang w:val="nl-NL"/>
        </w:rPr>
      </w:pPr>
    </w:p>
    <w:p w:rsidR="002D6865" w:rsidRPr="002D6865" w:rsidRDefault="002D6865" w:rsidP="002D6865">
      <w:pPr>
        <w:ind w:left="360"/>
      </w:pPr>
      <w:r>
        <w:t>11.</w:t>
      </w:r>
    </w:p>
    <w:p w:rsidR="002D6865" w:rsidRDefault="002D6865" w:rsidP="002D6865">
      <w:pPr>
        <w:ind w:left="720"/>
      </w:pPr>
    </w:p>
    <w:p w:rsidR="002D6865" w:rsidRDefault="002D6865" w:rsidP="002D6865">
      <w:pPr>
        <w:ind w:left="360"/>
      </w:pPr>
      <w:r>
        <w:t>a</w:t>
      </w:r>
      <w:r>
        <w:tab/>
        <w:t>Voorbereiding: maak in een beeldbewerkingsprogramma van een afbeelding twee versies: eentje formaat thumbnail (klein dus) en eentje op een mooi formaat om op je webpagina te laten zien.</w:t>
      </w:r>
    </w:p>
    <w:p w:rsidR="002D6865" w:rsidRDefault="002D6865" w:rsidP="002D6865">
      <w:pPr>
        <w:ind w:left="360"/>
      </w:pPr>
      <w:r>
        <w:t>b</w:t>
      </w:r>
      <w:r>
        <w:tab/>
        <w:t xml:space="preserve">Maak een webpagina met daarop een </w:t>
      </w:r>
      <w:proofErr w:type="spellStart"/>
      <w:r>
        <w:t>iframe</w:t>
      </w:r>
      <w:proofErr w:type="spellEnd"/>
      <w:r>
        <w:t xml:space="preserve"> (in een divisie kan handig zijn). Zet een link naar een andere webpagina in dat frame.</w:t>
      </w:r>
    </w:p>
    <w:p w:rsidR="002D6865" w:rsidRPr="00E64CE5" w:rsidRDefault="002D6865" w:rsidP="002D6865">
      <w:pPr>
        <w:ind w:left="360"/>
      </w:pPr>
      <w:r>
        <w:t>c</w:t>
      </w:r>
      <w:r>
        <w:tab/>
        <w:t xml:space="preserve">Zet je kleine afbeelding op deze pagina en zorg ervoor, dat, als je erop klikt, de grote afbeelding goed zichtbaar(!) in je </w:t>
      </w:r>
      <w:proofErr w:type="spellStart"/>
      <w:r>
        <w:t>iframe</w:t>
      </w:r>
      <w:proofErr w:type="spellEnd"/>
      <w:r>
        <w:t xml:space="preserve"> verschijnt</w:t>
      </w:r>
    </w:p>
    <w:p w:rsidR="004253DA" w:rsidRPr="002D6865" w:rsidRDefault="004253DA" w:rsidP="002D6865">
      <w:pPr>
        <w:ind w:left="720"/>
      </w:pPr>
      <w:r w:rsidRPr="002D6865">
        <w:br/>
      </w:r>
    </w:p>
    <w:sectPr w:rsidR="004253DA" w:rsidRPr="002D686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909A5"/>
    <w:multiLevelType w:val="hybridMultilevel"/>
    <w:tmpl w:val="6C6A8E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AA402B"/>
    <w:multiLevelType w:val="hybridMultilevel"/>
    <w:tmpl w:val="E33C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60AA3"/>
    <w:multiLevelType w:val="hybridMultilevel"/>
    <w:tmpl w:val="99C47A18"/>
    <w:lvl w:ilvl="0" w:tplc="0413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7B2070B"/>
    <w:multiLevelType w:val="hybridMultilevel"/>
    <w:tmpl w:val="73C0FDB0"/>
    <w:lvl w:ilvl="0" w:tplc="BE88172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AA3CBB"/>
    <w:multiLevelType w:val="hybridMultilevel"/>
    <w:tmpl w:val="26CCA5D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4B5443"/>
    <w:multiLevelType w:val="hybridMultilevel"/>
    <w:tmpl w:val="809E9AC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3802927"/>
    <w:multiLevelType w:val="hybridMultilevel"/>
    <w:tmpl w:val="F96C6DEC"/>
    <w:lvl w:ilvl="0" w:tplc="69CAE0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7CF58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4D3B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2AC5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0ABC2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621B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24A81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FAF98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2A70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974E25"/>
    <w:multiLevelType w:val="hybridMultilevel"/>
    <w:tmpl w:val="9A342D8E"/>
    <w:lvl w:ilvl="0" w:tplc="01FC57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73A4D2A"/>
    <w:multiLevelType w:val="hybridMultilevel"/>
    <w:tmpl w:val="0CB2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25C"/>
    <w:rsid w:val="000233F7"/>
    <w:rsid w:val="00040033"/>
    <w:rsid w:val="000B214D"/>
    <w:rsid w:val="001A44F4"/>
    <w:rsid w:val="00284A7C"/>
    <w:rsid w:val="002A6DB4"/>
    <w:rsid w:val="002D6865"/>
    <w:rsid w:val="002E6B22"/>
    <w:rsid w:val="0030711E"/>
    <w:rsid w:val="0036192B"/>
    <w:rsid w:val="004253DA"/>
    <w:rsid w:val="0048389F"/>
    <w:rsid w:val="005C5D3F"/>
    <w:rsid w:val="00615F7C"/>
    <w:rsid w:val="00617D36"/>
    <w:rsid w:val="00621EF6"/>
    <w:rsid w:val="00664E8A"/>
    <w:rsid w:val="006F75AC"/>
    <w:rsid w:val="007A0A1F"/>
    <w:rsid w:val="007A3F02"/>
    <w:rsid w:val="007B09BF"/>
    <w:rsid w:val="00825479"/>
    <w:rsid w:val="009212F6"/>
    <w:rsid w:val="009656B5"/>
    <w:rsid w:val="009B5C8C"/>
    <w:rsid w:val="00A1296C"/>
    <w:rsid w:val="00A15EBC"/>
    <w:rsid w:val="00A24405"/>
    <w:rsid w:val="00AD47CA"/>
    <w:rsid w:val="00BB325C"/>
    <w:rsid w:val="00C23B37"/>
    <w:rsid w:val="00C70B3B"/>
    <w:rsid w:val="00CA11C3"/>
    <w:rsid w:val="00CE2AAA"/>
    <w:rsid w:val="00D264FC"/>
    <w:rsid w:val="00D62982"/>
    <w:rsid w:val="00DD76E7"/>
    <w:rsid w:val="00E96243"/>
    <w:rsid w:val="00EA7084"/>
    <w:rsid w:val="00EF456A"/>
    <w:rsid w:val="00F11E31"/>
    <w:rsid w:val="00F13656"/>
    <w:rsid w:val="00F6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semiHidden/>
    <w:rsid w:val="000233F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A15EBC"/>
    <w:pPr>
      <w:ind w:left="720"/>
      <w:contextualSpacing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semiHidden/>
    <w:rsid w:val="000233F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A15EBC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16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3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7C76DF00.dotm</Template>
  <TotalTime>0</TotalTime>
  <Pages>2</Pages>
  <Words>443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Oefenopdrachten week 2</vt:lpstr>
      <vt:lpstr>Oefenopdrachten week 2</vt:lpstr>
    </vt:vector>
  </TitlesOfParts>
  <Company>HHS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Oefenopdrachten week 2</dc:title>
  <dc:creator>Helene</dc:creator>
  <cp:lastModifiedBy>Helene Weenink, </cp:lastModifiedBy>
  <cp:revision>2</cp:revision>
  <cp:lastPrinted>2008-09-10T10:38:00Z</cp:lastPrinted>
  <dcterms:created xsi:type="dcterms:W3CDTF">2014-02-07T15:33:00Z</dcterms:created>
  <dcterms:modified xsi:type="dcterms:W3CDTF">2014-02-07T15:33:00Z</dcterms:modified>
</cp:coreProperties>
</file>